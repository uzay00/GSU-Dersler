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B3EB" w14:textId="6966BE8D" w:rsidR="006C5208" w:rsidRDefault="005D1CA4">
      <w:pPr>
        <w:pStyle w:val="Heading1"/>
      </w:pPr>
      <w:r>
        <w:t>INF 508</w:t>
      </w:r>
      <w:r w:rsidR="00107B1C">
        <w:t xml:space="preserve"> Course Project</w:t>
      </w:r>
      <w:r w:rsidR="00044119">
        <w:t xml:space="preserve"> </w:t>
      </w:r>
    </w:p>
    <w:p w14:paraId="3F02F2E5" w14:textId="77777777" w:rsidR="00107B1C" w:rsidRDefault="0021247D" w:rsidP="00107B1C">
      <w:r>
        <w:t xml:space="preserve">Project Title: </w:t>
      </w:r>
      <w:r w:rsidR="006076D5">
        <w:t>xxx</w:t>
      </w:r>
      <w:r w:rsidR="00E40BD5">
        <w:t xml:space="preserve"> </w:t>
      </w:r>
      <w:proofErr w:type="spellStart"/>
      <w:r w:rsidR="006076D5">
        <w:t>x</w:t>
      </w:r>
      <w:r w:rsidR="00E40BD5">
        <w:t>xx</w:t>
      </w:r>
      <w:proofErr w:type="spellEnd"/>
      <w:r w:rsidR="00C208F5">
        <w:t xml:space="preserve"> </w:t>
      </w:r>
      <w:proofErr w:type="spellStart"/>
      <w:r w:rsidR="00E40BD5">
        <w:t>xxx</w:t>
      </w:r>
      <w:proofErr w:type="spellEnd"/>
      <w:r w:rsidR="00E40BD5">
        <w:t xml:space="preserve"> </w:t>
      </w:r>
    </w:p>
    <w:p w14:paraId="6F2D21B1" w14:textId="77777777" w:rsidR="0021247D" w:rsidRDefault="0021247D" w:rsidP="00107B1C">
      <w:r>
        <w:t>Group Name:</w:t>
      </w:r>
      <w:r w:rsidR="006076D5">
        <w:t xml:space="preserve"> xxx</w:t>
      </w:r>
    </w:p>
    <w:p w14:paraId="31726FB9" w14:textId="77777777" w:rsidR="0021247D" w:rsidRDefault="00C208F5" w:rsidP="00107B1C">
      <w:r>
        <w:t>Students:</w:t>
      </w:r>
      <w:r w:rsidR="006076D5">
        <w:t xml:space="preserve"> </w:t>
      </w:r>
    </w:p>
    <w:p w14:paraId="0E34DFC1" w14:textId="77777777" w:rsidR="0021247D" w:rsidRDefault="006076D5" w:rsidP="0021247D">
      <w:pPr>
        <w:pStyle w:val="ListParagraph"/>
        <w:numPr>
          <w:ilvl w:val="0"/>
          <w:numId w:val="5"/>
        </w:numPr>
      </w:pPr>
      <w:r>
        <w:t>Name Surname student-id</w:t>
      </w:r>
    </w:p>
    <w:p w14:paraId="1D78B6E6" w14:textId="77777777" w:rsidR="0021247D" w:rsidRDefault="00C208F5" w:rsidP="00107B1C">
      <w:pPr>
        <w:pStyle w:val="ListParagraph"/>
        <w:numPr>
          <w:ilvl w:val="0"/>
          <w:numId w:val="5"/>
        </w:numPr>
      </w:pPr>
      <w:proofErr w:type="spellStart"/>
      <w:r>
        <w:t>Xxx</w:t>
      </w:r>
      <w:proofErr w:type="spellEnd"/>
      <w:r>
        <w:t xml:space="preserve"> xxx </w:t>
      </w:r>
      <w:proofErr w:type="spellStart"/>
      <w:r>
        <w:t>xxx</w:t>
      </w:r>
      <w:proofErr w:type="spellEnd"/>
    </w:p>
    <w:p w14:paraId="3B0D497B" w14:textId="77777777" w:rsidR="00107B1C" w:rsidRDefault="00107B1C" w:rsidP="00107B1C">
      <w:pPr>
        <w:pStyle w:val="Heading2"/>
        <w:rPr>
          <w:color w:val="731C3F" w:themeColor="accent1"/>
        </w:rPr>
      </w:pPr>
      <w:r w:rsidRPr="00107B1C">
        <w:rPr>
          <w:color w:val="731C3F" w:themeColor="accent1"/>
        </w:rPr>
        <w:t xml:space="preserve">Abstract </w:t>
      </w:r>
    </w:p>
    <w:p w14:paraId="07C8C8CE" w14:textId="77777777" w:rsidR="00107B1C" w:rsidRPr="00107B1C" w:rsidRDefault="00107B1C" w:rsidP="00107B1C">
      <w:r>
        <w:t>A</w:t>
      </w:r>
      <w:r w:rsidRPr="00107B1C">
        <w:t xml:space="preserve"> brief and accessible description of the project</w:t>
      </w:r>
    </w:p>
    <w:p w14:paraId="3CCC4780" w14:textId="77777777" w:rsidR="00107B1C" w:rsidRDefault="00107B1C" w:rsidP="00107B1C">
      <w:pPr>
        <w:pStyle w:val="Heading2"/>
        <w:rPr>
          <w:color w:val="731C3F" w:themeColor="accent1"/>
        </w:rPr>
      </w:pPr>
      <w:r w:rsidRPr="00107B1C">
        <w:rPr>
          <w:color w:val="731C3F" w:themeColor="accent1"/>
        </w:rPr>
        <w:t>Introduction</w:t>
      </w:r>
    </w:p>
    <w:p w14:paraId="03DFC9FA" w14:textId="77777777" w:rsidR="00142E13" w:rsidRPr="00142E13" w:rsidRDefault="00142E13" w:rsidP="00142E13">
      <w:r w:rsidRPr="00142E13">
        <w:t>Research goal de</w:t>
      </w:r>
      <w:r>
        <w:t>fi</w:t>
      </w:r>
      <w:r w:rsidRPr="00142E13">
        <w:t xml:space="preserve">nition </w:t>
      </w:r>
    </w:p>
    <w:p w14:paraId="3B543272" w14:textId="77777777" w:rsidR="00107B1C" w:rsidRDefault="00107B1C" w:rsidP="00107B1C">
      <w:pPr>
        <w:pStyle w:val="Heading2"/>
        <w:rPr>
          <w:color w:val="731C3F" w:themeColor="accent1"/>
        </w:rPr>
      </w:pPr>
      <w:r w:rsidRPr="00107B1C">
        <w:rPr>
          <w:color w:val="731C3F" w:themeColor="accent1"/>
        </w:rPr>
        <w:t>Methods that were used for data acquisition and processing</w:t>
      </w:r>
    </w:p>
    <w:p w14:paraId="282002DA" w14:textId="77777777" w:rsidR="00A32AC6" w:rsidRDefault="001B1A8B" w:rsidP="00993AD6">
      <w:pPr>
        <w:pStyle w:val="Heading5"/>
      </w:pPr>
      <w:r w:rsidRPr="00142E13">
        <w:t xml:space="preserve">Data engineering </w:t>
      </w:r>
      <w:r w:rsidR="00993AD6">
        <w:t>Part</w:t>
      </w:r>
    </w:p>
    <w:p w14:paraId="6F1A2AF3" w14:textId="77777777" w:rsidR="001B1A8B" w:rsidRDefault="001B1A8B" w:rsidP="001B1A8B">
      <w:pPr>
        <w:ind w:firstLine="720"/>
      </w:pPr>
      <w:r w:rsidRPr="00142E13">
        <w:t xml:space="preserve">(a) Data retrieval </w:t>
      </w:r>
    </w:p>
    <w:p w14:paraId="59EEB099" w14:textId="77777777" w:rsidR="001B1A8B" w:rsidRDefault="001B1A8B" w:rsidP="001B1A8B">
      <w:pPr>
        <w:ind w:firstLine="720"/>
      </w:pPr>
      <w:r w:rsidRPr="00142E13">
        <w:t xml:space="preserve">(b) Data preparation </w:t>
      </w:r>
    </w:p>
    <w:p w14:paraId="34F9D565" w14:textId="77777777" w:rsidR="00840713" w:rsidRPr="00840713" w:rsidRDefault="001B1A8B" w:rsidP="00993AD6">
      <w:pPr>
        <w:pStyle w:val="Heading5"/>
      </w:pPr>
      <w:r w:rsidRPr="00142E13">
        <w:t xml:space="preserve">Data science </w:t>
      </w:r>
      <w:r w:rsidR="00993AD6">
        <w:t xml:space="preserve">Part </w:t>
      </w:r>
    </w:p>
    <w:p w14:paraId="6F7C482C" w14:textId="77777777" w:rsidR="001B1A8B" w:rsidRDefault="001B1A8B" w:rsidP="001B1A8B">
      <w:pPr>
        <w:ind w:firstLine="720"/>
      </w:pPr>
      <w:r w:rsidRPr="00142E13">
        <w:t xml:space="preserve">(a) Data exploration </w:t>
      </w:r>
    </w:p>
    <w:p w14:paraId="0DE9C0F0" w14:textId="2E74F09E" w:rsidR="001B1A8B" w:rsidRDefault="001B1A8B" w:rsidP="00DD68DE">
      <w:pPr>
        <w:ind w:firstLine="720"/>
      </w:pPr>
      <w:r w:rsidRPr="00142E13">
        <w:t xml:space="preserve">(b) Data modeling </w:t>
      </w:r>
    </w:p>
    <w:p w14:paraId="0B30131A" w14:textId="140A9458" w:rsidR="005D1CA4" w:rsidRPr="00840713" w:rsidRDefault="005D1CA4" w:rsidP="005D1CA4">
      <w:pPr>
        <w:pStyle w:val="Heading5"/>
      </w:pPr>
      <w:r>
        <w:t>Machine Learning</w:t>
      </w:r>
      <w:r w:rsidRPr="00142E13">
        <w:t xml:space="preserve"> </w:t>
      </w:r>
      <w:r>
        <w:t xml:space="preserve">Part </w:t>
      </w:r>
    </w:p>
    <w:p w14:paraId="4E5978E1" w14:textId="195DD0D7" w:rsidR="005D1CA4" w:rsidRDefault="005D1CA4" w:rsidP="005D1CA4">
      <w:pPr>
        <w:ind w:firstLine="720"/>
      </w:pPr>
      <w:r w:rsidRPr="00142E13">
        <w:t xml:space="preserve">(a) </w:t>
      </w:r>
      <w:r>
        <w:t xml:space="preserve">Algorithms Used </w:t>
      </w:r>
    </w:p>
    <w:p w14:paraId="597F358E" w14:textId="022199B8" w:rsidR="005D1CA4" w:rsidRDefault="005D1CA4" w:rsidP="005D1CA4">
      <w:pPr>
        <w:ind w:firstLine="720"/>
      </w:pPr>
      <w:r w:rsidRPr="00142E13">
        <w:t xml:space="preserve">(b) </w:t>
      </w:r>
      <w:r>
        <w:t>Results and comparison</w:t>
      </w:r>
    </w:p>
    <w:p w14:paraId="573FB523" w14:textId="77777777" w:rsidR="005D1CA4" w:rsidRPr="001B1A8B" w:rsidRDefault="005D1CA4" w:rsidP="005D1CA4"/>
    <w:p w14:paraId="5B9B81E4" w14:textId="77777777" w:rsidR="00107B1C" w:rsidRDefault="00107B1C" w:rsidP="00107B1C">
      <w:pPr>
        <w:pStyle w:val="Heading2"/>
        <w:rPr>
          <w:color w:val="731C3F" w:themeColor="accent1"/>
        </w:rPr>
      </w:pPr>
      <w:r w:rsidRPr="00107B1C">
        <w:rPr>
          <w:color w:val="731C3F" w:themeColor="accent1"/>
        </w:rPr>
        <w:lastRenderedPageBreak/>
        <w:t>Results that were obtained</w:t>
      </w:r>
    </w:p>
    <w:p w14:paraId="77D2E556" w14:textId="77777777" w:rsidR="00107B1C" w:rsidRPr="00107B1C" w:rsidRDefault="00107B1C" w:rsidP="00107B1C">
      <w:pPr>
        <w:pStyle w:val="Heading2"/>
        <w:rPr>
          <w:color w:val="731C3F" w:themeColor="accent1"/>
        </w:rPr>
      </w:pPr>
      <w:r w:rsidRPr="00107B1C">
        <w:rPr>
          <w:color w:val="731C3F" w:themeColor="accent1"/>
        </w:rPr>
        <w:t>Conclusion</w:t>
      </w:r>
    </w:p>
    <w:p w14:paraId="70B50874" w14:textId="77777777" w:rsidR="00107B1C" w:rsidRDefault="00107B1C" w:rsidP="00107B1C">
      <w:pPr>
        <w:pStyle w:val="Heading2"/>
        <w:rPr>
          <w:color w:val="731C3F" w:themeColor="accent1"/>
        </w:rPr>
      </w:pPr>
      <w:r w:rsidRPr="00107B1C">
        <w:rPr>
          <w:color w:val="731C3F" w:themeColor="accent1"/>
        </w:rPr>
        <w:t>Appendix</w:t>
      </w:r>
    </w:p>
    <w:p w14:paraId="6C123FDA" w14:textId="77777777" w:rsidR="00817B02" w:rsidRDefault="00817B02" w:rsidP="00817B02"/>
    <w:p w14:paraId="132875D3" w14:textId="77777777" w:rsidR="00817B02" w:rsidRDefault="00C047E2" w:rsidP="00C047E2">
      <w:pPr>
        <w:pStyle w:val="Heading1"/>
      </w:pPr>
      <w:r>
        <w:t>Project Code</w:t>
      </w:r>
      <w:r w:rsidR="000E037E" w:rsidRPr="00381C84">
        <w:rPr>
          <w:sz w:val="24"/>
          <w:szCs w:val="24"/>
        </w:rPr>
        <w:t>-</w:t>
      </w:r>
      <w:r w:rsidR="000E037E" w:rsidRPr="008449BA">
        <w:rPr>
          <w:i/>
          <w:sz w:val="24"/>
          <w:szCs w:val="24"/>
        </w:rPr>
        <w:t>Describe your machine learning methods</w:t>
      </w:r>
    </w:p>
    <w:p w14:paraId="123CDB39" w14:textId="77777777" w:rsidR="005E53BE" w:rsidRPr="005E53BE" w:rsidRDefault="00B54BFF" w:rsidP="005E53BE">
      <w:r>
        <w:t xml:space="preserve">Write your codes with a lot of comments. </w:t>
      </w:r>
    </w:p>
    <w:p w14:paraId="43B2DCB1" w14:textId="1CEDCABB" w:rsidR="00817B02" w:rsidRDefault="00817B02" w:rsidP="00817B02"/>
    <w:p w14:paraId="3FC95AFA" w14:textId="77777777" w:rsidR="00292590" w:rsidRDefault="00292590" w:rsidP="00817B02"/>
    <w:p w14:paraId="2AB3F925" w14:textId="77777777" w:rsidR="009D2D5B" w:rsidRDefault="00292590" w:rsidP="009679BA">
      <w:pPr>
        <w:pStyle w:val="Heading1"/>
      </w:pPr>
      <w:r>
        <w:t>Project Data</w:t>
      </w:r>
      <w:r w:rsidR="005206DE">
        <w:t xml:space="preserve"> </w:t>
      </w:r>
      <w:r w:rsidR="005206DE" w:rsidRPr="008449BA">
        <w:rPr>
          <w:i/>
        </w:rPr>
        <w:t xml:space="preserve">- </w:t>
      </w:r>
      <w:r w:rsidR="005206DE" w:rsidRPr="008449BA">
        <w:rPr>
          <w:i/>
          <w:sz w:val="24"/>
          <w:szCs w:val="24"/>
        </w:rPr>
        <w:t>Describe your data</w:t>
      </w:r>
    </w:p>
    <w:p w14:paraId="792A0862" w14:textId="56532578" w:rsidR="009D2D5B" w:rsidRDefault="009D2D5B" w:rsidP="009D2D5B"/>
    <w:p w14:paraId="2B6B240E" w14:textId="48530739" w:rsidR="00347750" w:rsidRDefault="00347750" w:rsidP="009D2D5B"/>
    <w:p w14:paraId="34490341" w14:textId="612277D7" w:rsidR="00347750" w:rsidRDefault="00347750" w:rsidP="00347750">
      <w:pPr>
        <w:pStyle w:val="Heading1"/>
      </w:pPr>
      <w:r>
        <w:t>Discussion</w:t>
      </w:r>
    </w:p>
    <w:p w14:paraId="025C526B" w14:textId="120F568F" w:rsidR="00347750" w:rsidRDefault="00347750" w:rsidP="00347750">
      <w:pPr>
        <w:pStyle w:val="ListParagraph"/>
        <w:numPr>
          <w:ilvl w:val="0"/>
          <w:numId w:val="7"/>
        </w:numPr>
      </w:pPr>
      <w:r>
        <w:t>What were the unexpected difficulties in your project?</w:t>
      </w:r>
    </w:p>
    <w:p w14:paraId="7178668B" w14:textId="67538D0C" w:rsidR="00347750" w:rsidRDefault="00347750" w:rsidP="00347750">
      <w:pPr>
        <w:pStyle w:val="ListParagraph"/>
        <w:numPr>
          <w:ilvl w:val="0"/>
          <w:numId w:val="7"/>
        </w:numPr>
      </w:pPr>
      <w:r>
        <w:t>How can you improve your results?</w:t>
      </w:r>
    </w:p>
    <w:p w14:paraId="0B56E9B1" w14:textId="6CED6E8B" w:rsidR="00347750" w:rsidRPr="00347750" w:rsidRDefault="00347750" w:rsidP="00347750">
      <w:pPr>
        <w:pStyle w:val="ListParagraph"/>
        <w:numPr>
          <w:ilvl w:val="0"/>
          <w:numId w:val="7"/>
        </w:numPr>
      </w:pPr>
      <w:r>
        <w:t>What can be done for future work.</w:t>
      </w:r>
    </w:p>
    <w:sectPr w:rsidR="00347750" w:rsidRPr="0034775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2AD0A" w14:textId="77777777" w:rsidR="00FB3FE3" w:rsidRDefault="00FB3FE3">
      <w:r>
        <w:separator/>
      </w:r>
    </w:p>
    <w:p w14:paraId="5AE53FCF" w14:textId="77777777" w:rsidR="00FB3FE3" w:rsidRDefault="00FB3FE3"/>
  </w:endnote>
  <w:endnote w:type="continuationSeparator" w:id="0">
    <w:p w14:paraId="1C49236B" w14:textId="77777777" w:rsidR="00FB3FE3" w:rsidRDefault="00FB3FE3">
      <w:r>
        <w:continuationSeparator/>
      </w:r>
    </w:p>
    <w:p w14:paraId="3CE0840E" w14:textId="77777777" w:rsidR="00FB3FE3" w:rsidRDefault="00FB3F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1C5079" w14:textId="77777777" w:rsidR="006C5208" w:rsidRDefault="00EE303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FCB5C" w14:textId="77777777" w:rsidR="00FB3FE3" w:rsidRDefault="00FB3FE3">
      <w:r>
        <w:separator/>
      </w:r>
    </w:p>
    <w:p w14:paraId="6849506D" w14:textId="77777777" w:rsidR="00FB3FE3" w:rsidRDefault="00FB3FE3"/>
  </w:footnote>
  <w:footnote w:type="continuationSeparator" w:id="0">
    <w:p w14:paraId="7E84B87F" w14:textId="77777777" w:rsidR="00FB3FE3" w:rsidRDefault="00FB3FE3">
      <w:r>
        <w:continuationSeparator/>
      </w:r>
    </w:p>
    <w:p w14:paraId="44A6EEA6" w14:textId="77777777" w:rsidR="00FB3FE3" w:rsidRDefault="00FB3F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5D72DF"/>
    <w:multiLevelType w:val="hybridMultilevel"/>
    <w:tmpl w:val="38F68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9089D"/>
    <w:multiLevelType w:val="multilevel"/>
    <w:tmpl w:val="60FA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452ED"/>
    <w:multiLevelType w:val="hybridMultilevel"/>
    <w:tmpl w:val="0D16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847195">
    <w:abstractNumId w:val="1"/>
  </w:num>
  <w:num w:numId="2" w16cid:durableId="607279699">
    <w:abstractNumId w:val="0"/>
  </w:num>
  <w:num w:numId="3" w16cid:durableId="669915619">
    <w:abstractNumId w:val="3"/>
  </w:num>
  <w:num w:numId="4" w16cid:durableId="1715232222">
    <w:abstractNumId w:val="5"/>
  </w:num>
  <w:num w:numId="5" w16cid:durableId="2143038945">
    <w:abstractNumId w:val="2"/>
  </w:num>
  <w:num w:numId="6" w16cid:durableId="1404916603">
    <w:abstractNumId w:val="4"/>
  </w:num>
  <w:num w:numId="7" w16cid:durableId="1034424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1C"/>
    <w:rsid w:val="00044119"/>
    <w:rsid w:val="000B123A"/>
    <w:rsid w:val="000E037E"/>
    <w:rsid w:val="00107B1C"/>
    <w:rsid w:val="00142E13"/>
    <w:rsid w:val="001B1A8B"/>
    <w:rsid w:val="0021247D"/>
    <w:rsid w:val="00213B5E"/>
    <w:rsid w:val="00292590"/>
    <w:rsid w:val="003308EA"/>
    <w:rsid w:val="00335684"/>
    <w:rsid w:val="00347750"/>
    <w:rsid w:val="00381C84"/>
    <w:rsid w:val="003F46C7"/>
    <w:rsid w:val="00461AF0"/>
    <w:rsid w:val="005206DE"/>
    <w:rsid w:val="005D1CA4"/>
    <w:rsid w:val="005E53BE"/>
    <w:rsid w:val="00601808"/>
    <w:rsid w:val="006076D5"/>
    <w:rsid w:val="006C5208"/>
    <w:rsid w:val="0079538C"/>
    <w:rsid w:val="00817B02"/>
    <w:rsid w:val="00840713"/>
    <w:rsid w:val="008449BA"/>
    <w:rsid w:val="008D6679"/>
    <w:rsid w:val="009679BA"/>
    <w:rsid w:val="00975555"/>
    <w:rsid w:val="00993AD6"/>
    <w:rsid w:val="009D2D5B"/>
    <w:rsid w:val="00A17F9E"/>
    <w:rsid w:val="00A32AC6"/>
    <w:rsid w:val="00B54BFF"/>
    <w:rsid w:val="00C047E2"/>
    <w:rsid w:val="00C208F5"/>
    <w:rsid w:val="00CF7F85"/>
    <w:rsid w:val="00DD68DE"/>
    <w:rsid w:val="00DF3EA5"/>
    <w:rsid w:val="00E40BD5"/>
    <w:rsid w:val="00EE303C"/>
    <w:rsid w:val="00FB3FE3"/>
    <w:rsid w:val="00FC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9EACF"/>
  <w15:chartTrackingRefBased/>
  <w15:docId w15:val="{B570558C-8598-994F-9539-0B15A0F7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EA5"/>
    <w:rPr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124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9D2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zaycetin/Library/Containers/com.microsoft.Word/Data/Library/Application%20Support/Microsoft/Office/16.0/DTS/en-US%7b3A5FDFDB-0A33-014D-B655-EBCB61CE6828%7d/%7bC8483C08-E748-1A43-BA4F-180427B6884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{C8483C08-E748-1A43-BA4F-180427B68840}tf10002086.dotx</Template>
  <TotalTime>22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Uzay Çetin</dc:creator>
  <cp:keywords/>
  <dc:description/>
  <cp:lastModifiedBy>Uzay Cetin</cp:lastModifiedBy>
  <cp:revision>44</cp:revision>
  <dcterms:created xsi:type="dcterms:W3CDTF">2018-12-02T14:57:00Z</dcterms:created>
  <dcterms:modified xsi:type="dcterms:W3CDTF">2022-04-28T07:38:00Z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